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213B" w14:textId="77777777" w:rsidR="001745B3" w:rsidRPr="007F2E14" w:rsidRDefault="001745B3">
      <w:pPr>
        <w:rPr>
          <w:rFonts w:asciiTheme="minorHAnsi" w:hAnsiTheme="minorHAnsi" w:cstheme="minorHAnsi"/>
        </w:rPr>
      </w:pPr>
    </w:p>
    <w:p w14:paraId="75B6C024" w14:textId="28CB4FA7" w:rsidR="00033824" w:rsidRPr="007F2E14" w:rsidRDefault="00E716BD" w:rsidP="00033824">
      <w:pPr>
        <w:pStyle w:val="Cabealho"/>
        <w:tabs>
          <w:tab w:val="clear" w:pos="4419"/>
          <w:tab w:val="clear" w:pos="8838"/>
        </w:tabs>
        <w:rPr>
          <w:rFonts w:asciiTheme="minorHAnsi" w:hAnsiTheme="minorHAnsi" w:cstheme="minorHAnsi"/>
        </w:rPr>
      </w:pPr>
      <w:r w:rsidRPr="007F2E14">
        <w:rPr>
          <w:rFonts w:asciiTheme="minorHAnsi" w:hAnsiTheme="minorHAnsi" w:cstheme="minorHAnsi"/>
        </w:rPr>
        <w:t xml:space="preserve">Implemente o software conforme descrito a seguir, para isso, utilize </w:t>
      </w:r>
      <w:r w:rsidRPr="007F2E14">
        <w:rPr>
          <w:rFonts w:asciiTheme="minorHAnsi" w:hAnsiTheme="minorHAnsi" w:cstheme="minorHAnsi"/>
          <w:b/>
          <w:bCs/>
        </w:rPr>
        <w:t>arquivos</w:t>
      </w:r>
      <w:r w:rsidRPr="007F2E14">
        <w:rPr>
          <w:rFonts w:asciiTheme="minorHAnsi" w:hAnsiTheme="minorHAnsi" w:cstheme="minorHAnsi"/>
        </w:rPr>
        <w:t xml:space="preserve"> para salvar os dados gerados pelo usuário.</w:t>
      </w:r>
    </w:p>
    <w:p w14:paraId="35E6C228" w14:textId="77777777" w:rsidR="00616FB5" w:rsidRPr="007F2E14" w:rsidRDefault="00616FB5" w:rsidP="00033824">
      <w:pPr>
        <w:pStyle w:val="Cabealho"/>
        <w:tabs>
          <w:tab w:val="clear" w:pos="4419"/>
          <w:tab w:val="clear" w:pos="8838"/>
        </w:tabs>
        <w:rPr>
          <w:rFonts w:asciiTheme="minorHAnsi" w:hAnsiTheme="minorHAnsi" w:cstheme="minorHAnsi"/>
        </w:rPr>
      </w:pPr>
    </w:p>
    <w:p w14:paraId="4E514233" w14:textId="130986A3" w:rsidR="00827450" w:rsidRPr="004414D9" w:rsidRDefault="00F50284" w:rsidP="004414D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2E14">
        <w:rPr>
          <w:rFonts w:asciiTheme="minorHAnsi" w:hAnsiTheme="minorHAnsi" w:cstheme="minorHAnsi"/>
        </w:rPr>
        <w:t>Maria é uma professora do ensino médio e precisa de um software para gerenciar o lançamento de notas dos alunos na escola onde trabalha. O ano letivo da escola de Maria é composto por 4 bimestres, sendo necessário atribuir notas para os alunos referente à cada um dos bimestres.</w:t>
      </w:r>
      <w:r w:rsidRPr="007F2E14">
        <w:rPr>
          <w:rFonts w:asciiTheme="minorHAnsi" w:hAnsiTheme="minorHAnsi" w:cstheme="minorHAnsi"/>
        </w:rPr>
        <w:br/>
        <w:t xml:space="preserve">Ao final do ano letivo é calculada uma média com base nas notas dos 4 bimestres, para ser aprovado o aluno precisa de uma nota </w:t>
      </w:r>
      <w:r w:rsidR="00392193" w:rsidRPr="007F2E14">
        <w:rPr>
          <w:rFonts w:asciiTheme="minorHAnsi" w:hAnsiTheme="minorHAnsi" w:cstheme="minorHAnsi"/>
        </w:rPr>
        <w:t xml:space="preserve">média </w:t>
      </w:r>
      <w:r w:rsidRPr="007F2E14">
        <w:rPr>
          <w:rFonts w:asciiTheme="minorHAnsi" w:hAnsiTheme="minorHAnsi" w:cstheme="minorHAnsi"/>
        </w:rPr>
        <w:t>maior ou igual à 7.</w:t>
      </w:r>
      <w:r w:rsidRPr="007F2E14">
        <w:rPr>
          <w:rFonts w:asciiTheme="minorHAnsi" w:hAnsiTheme="minorHAnsi" w:cstheme="minorHAnsi"/>
        </w:rPr>
        <w:br/>
        <w:t>Para auxiliar, crie um software com as seguintes funcionalidades</w:t>
      </w:r>
      <w:r w:rsidR="004414D9">
        <w:rPr>
          <w:rFonts w:asciiTheme="minorHAnsi" w:hAnsiTheme="minorHAnsi" w:cstheme="minorHAnsi"/>
        </w:rPr>
        <w:t>:</w:t>
      </w:r>
      <w:r w:rsidR="00BD2514" w:rsidRPr="004414D9">
        <w:rPr>
          <w:rFonts w:asciiTheme="minorHAnsi" w:hAnsiTheme="minorHAnsi" w:cstheme="minorHAnsi"/>
        </w:rPr>
        <w:br/>
      </w:r>
    </w:p>
    <w:p w14:paraId="1E658901" w14:textId="77777777" w:rsidR="00FD2547" w:rsidRPr="007F2E14" w:rsidRDefault="00FD2547" w:rsidP="00FD2547">
      <w:pPr>
        <w:jc w:val="both"/>
        <w:rPr>
          <w:rFonts w:asciiTheme="minorHAnsi" w:hAnsiTheme="minorHAnsi" w:cstheme="minorHAnsi"/>
        </w:rPr>
      </w:pPr>
    </w:p>
    <w:p w14:paraId="3845A31C" w14:textId="7D45BB53" w:rsidR="00DA3B95" w:rsidRPr="007F2E14" w:rsidRDefault="003E7F5D" w:rsidP="00C7133F">
      <w:pPr>
        <w:numPr>
          <w:ilvl w:val="1"/>
          <w:numId w:val="3"/>
        </w:numPr>
        <w:jc w:val="both"/>
        <w:rPr>
          <w:rFonts w:asciiTheme="minorHAnsi" w:hAnsiTheme="minorHAnsi" w:cstheme="minorHAnsi"/>
          <w:b/>
        </w:rPr>
      </w:pPr>
      <w:r w:rsidRPr="007F2E14">
        <w:rPr>
          <w:rFonts w:asciiTheme="minorHAnsi" w:hAnsiTheme="minorHAnsi" w:cstheme="minorHAnsi"/>
          <w:b/>
        </w:rPr>
        <w:t xml:space="preserve"> </w:t>
      </w:r>
      <w:r w:rsidR="003E18E5" w:rsidRPr="007F2E14">
        <w:rPr>
          <w:rFonts w:asciiTheme="minorHAnsi" w:hAnsiTheme="minorHAnsi" w:cstheme="minorHAnsi"/>
          <w:b/>
        </w:rPr>
        <w:t>Imprimir alunos</w:t>
      </w:r>
      <w:r w:rsidR="004414D9">
        <w:rPr>
          <w:rFonts w:asciiTheme="minorHAnsi" w:hAnsiTheme="minorHAnsi" w:cstheme="minorHAnsi"/>
          <w:b/>
        </w:rPr>
        <w:t xml:space="preserve"> [0,5]</w:t>
      </w:r>
    </w:p>
    <w:p w14:paraId="0ED4295C" w14:textId="103F2A93" w:rsidR="00FD2547" w:rsidRPr="007F2E14" w:rsidRDefault="004414D9" w:rsidP="003E18E5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E18E5" w:rsidRPr="007F2E14">
        <w:rPr>
          <w:rFonts w:asciiTheme="minorHAnsi" w:hAnsiTheme="minorHAnsi" w:cstheme="minorHAnsi"/>
        </w:rPr>
        <w:t xml:space="preserve"> lista de alunos </w:t>
      </w:r>
      <w:r>
        <w:rPr>
          <w:rFonts w:asciiTheme="minorHAnsi" w:hAnsiTheme="minorHAnsi" w:cstheme="minorHAnsi"/>
        </w:rPr>
        <w:t xml:space="preserve">deve seguir </w:t>
      </w:r>
      <w:r w:rsidR="008D6882" w:rsidRPr="007F2E14">
        <w:rPr>
          <w:rFonts w:asciiTheme="minorHAnsi" w:hAnsiTheme="minorHAnsi" w:cstheme="minorHAnsi"/>
        </w:rPr>
        <w:t>o seguinte formato:</w:t>
      </w:r>
    </w:p>
    <w:p w14:paraId="32F7E3FC" w14:textId="2C937BA8" w:rsidR="008D6882" w:rsidRPr="007F2E14" w:rsidRDefault="008D6882" w:rsidP="008D6882">
      <w:pPr>
        <w:ind w:left="2160"/>
        <w:jc w:val="both"/>
        <w:rPr>
          <w:rFonts w:asciiTheme="minorHAnsi" w:hAnsiTheme="minorHAnsi" w:cstheme="minorHAnsi"/>
        </w:rPr>
      </w:pPr>
      <w:r w:rsidRPr="007F2E14">
        <w:rPr>
          <w:rFonts w:asciiTheme="minorHAnsi" w:hAnsiTheme="minorHAnsi" w:cstheme="minorHAnsi"/>
        </w:rPr>
        <w:t>1 – Fulano de Tal</w:t>
      </w:r>
    </w:p>
    <w:p w14:paraId="30FBB9FF" w14:textId="092289A2" w:rsidR="008D6882" w:rsidRPr="007F2E14" w:rsidRDefault="008D6882" w:rsidP="008D6882">
      <w:pPr>
        <w:ind w:left="2160"/>
        <w:jc w:val="both"/>
        <w:rPr>
          <w:rFonts w:asciiTheme="minorHAnsi" w:hAnsiTheme="minorHAnsi" w:cstheme="minorHAnsi"/>
        </w:rPr>
      </w:pPr>
      <w:r w:rsidRPr="007F2E14">
        <w:rPr>
          <w:rFonts w:asciiTheme="minorHAnsi" w:hAnsiTheme="minorHAnsi" w:cstheme="minorHAnsi"/>
        </w:rPr>
        <w:t>2 – Ciclano da Silva</w:t>
      </w:r>
    </w:p>
    <w:p w14:paraId="7C437141" w14:textId="77777777" w:rsidR="00FD2547" w:rsidRPr="007F2E14" w:rsidRDefault="00FD2547" w:rsidP="00FD2547">
      <w:pPr>
        <w:jc w:val="both"/>
        <w:rPr>
          <w:rFonts w:asciiTheme="minorHAnsi" w:hAnsiTheme="minorHAnsi" w:cstheme="minorHAnsi"/>
        </w:rPr>
      </w:pPr>
    </w:p>
    <w:p w14:paraId="5B59873B" w14:textId="5FF7C390" w:rsidR="00D41DE3" w:rsidRPr="007F2E14" w:rsidRDefault="00401E17" w:rsidP="00D41DE3">
      <w:pPr>
        <w:numPr>
          <w:ilvl w:val="1"/>
          <w:numId w:val="3"/>
        </w:numPr>
        <w:jc w:val="both"/>
        <w:rPr>
          <w:rFonts w:asciiTheme="minorHAnsi" w:hAnsiTheme="minorHAnsi" w:cstheme="minorHAnsi"/>
          <w:b/>
        </w:rPr>
      </w:pPr>
      <w:r w:rsidRPr="007F2E14">
        <w:rPr>
          <w:rFonts w:asciiTheme="minorHAnsi" w:hAnsiTheme="minorHAnsi" w:cstheme="minorHAnsi"/>
          <w:b/>
        </w:rPr>
        <w:t>Relatório final</w:t>
      </w:r>
      <w:r w:rsidR="004414D9">
        <w:rPr>
          <w:rFonts w:asciiTheme="minorHAnsi" w:hAnsiTheme="minorHAnsi" w:cstheme="minorHAnsi"/>
          <w:b/>
        </w:rPr>
        <w:t xml:space="preserve"> </w:t>
      </w:r>
      <w:r w:rsidR="004414D9">
        <w:rPr>
          <w:rFonts w:asciiTheme="minorHAnsi" w:hAnsiTheme="minorHAnsi" w:cstheme="minorHAnsi"/>
          <w:b/>
        </w:rPr>
        <w:t xml:space="preserve"> </w:t>
      </w:r>
      <w:r w:rsidR="004414D9">
        <w:rPr>
          <w:rFonts w:asciiTheme="minorHAnsi" w:hAnsiTheme="minorHAnsi" w:cstheme="minorHAnsi"/>
          <w:b/>
        </w:rPr>
        <w:t>[</w:t>
      </w:r>
      <w:r w:rsidR="004414D9">
        <w:rPr>
          <w:rFonts w:asciiTheme="minorHAnsi" w:hAnsiTheme="minorHAnsi" w:cstheme="minorHAnsi"/>
          <w:b/>
        </w:rPr>
        <w:t>0,5</w:t>
      </w:r>
      <w:r w:rsidR="004414D9">
        <w:rPr>
          <w:rFonts w:asciiTheme="minorHAnsi" w:hAnsiTheme="minorHAnsi" w:cstheme="minorHAnsi"/>
          <w:b/>
        </w:rPr>
        <w:t>]</w:t>
      </w:r>
    </w:p>
    <w:p w14:paraId="14A5BE99" w14:textId="23A7F305" w:rsidR="00D41DE3" w:rsidRPr="007F2E14" w:rsidRDefault="00A87C8E" w:rsidP="00D41DE3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Crie um arquivo denominado “situacao.txt” com o seguinte formato</w:t>
      </w:r>
      <w:r w:rsidR="00D41DE3" w:rsidRPr="007F2E14">
        <w:rPr>
          <w:rFonts w:asciiTheme="minorHAnsi" w:hAnsiTheme="minorHAnsi" w:cstheme="minorHAnsi"/>
        </w:rPr>
        <w:t>:</w:t>
      </w:r>
    </w:p>
    <w:p w14:paraId="358DB718" w14:textId="33AEB953" w:rsidR="00D41DE3" w:rsidRPr="007F2E14" w:rsidRDefault="00D41DE3" w:rsidP="00D41DE3">
      <w:pPr>
        <w:ind w:left="2160"/>
        <w:jc w:val="both"/>
        <w:rPr>
          <w:rFonts w:asciiTheme="minorHAnsi" w:hAnsiTheme="minorHAnsi" w:cstheme="minorHAnsi"/>
        </w:rPr>
      </w:pPr>
      <w:r w:rsidRPr="007F2E14">
        <w:rPr>
          <w:rFonts w:asciiTheme="minorHAnsi" w:hAnsiTheme="minorHAnsi" w:cstheme="minorHAnsi"/>
        </w:rPr>
        <w:t>1</w:t>
      </w:r>
      <w:r w:rsidR="00A87C8E">
        <w:rPr>
          <w:rFonts w:asciiTheme="minorHAnsi" w:hAnsiTheme="minorHAnsi" w:cstheme="minorHAnsi"/>
        </w:rPr>
        <w:t>;</w:t>
      </w:r>
      <w:r w:rsidRPr="007F2E14">
        <w:rPr>
          <w:rFonts w:asciiTheme="minorHAnsi" w:hAnsiTheme="minorHAnsi" w:cstheme="minorHAnsi"/>
        </w:rPr>
        <w:t>Fulano de Tal</w:t>
      </w:r>
      <w:r w:rsidR="00A87C8E">
        <w:rPr>
          <w:rFonts w:asciiTheme="minorHAnsi" w:hAnsiTheme="minorHAnsi" w:cstheme="minorHAnsi"/>
        </w:rPr>
        <w:t>;</w:t>
      </w:r>
      <w:r w:rsidR="00401E17" w:rsidRPr="007F2E14">
        <w:rPr>
          <w:rFonts w:asciiTheme="minorHAnsi" w:hAnsiTheme="minorHAnsi" w:cstheme="minorHAnsi"/>
        </w:rPr>
        <w:t>Aprovado</w:t>
      </w:r>
    </w:p>
    <w:p w14:paraId="4963AE07" w14:textId="74452189" w:rsidR="0061615C" w:rsidRPr="004414D9" w:rsidRDefault="0015611F" w:rsidP="004414D9">
      <w:pPr>
        <w:ind w:left="2160"/>
        <w:jc w:val="both"/>
        <w:rPr>
          <w:rFonts w:asciiTheme="minorHAnsi" w:hAnsiTheme="minorHAnsi" w:cstheme="minorHAnsi"/>
          <w:u w:val="single"/>
        </w:rPr>
      </w:pPr>
      <w:r w:rsidRPr="007F2E14">
        <w:rPr>
          <w:rFonts w:asciiTheme="minorHAnsi" w:hAnsiTheme="minorHAnsi" w:cstheme="minorHAnsi"/>
        </w:rPr>
        <w:t>2</w:t>
      </w:r>
      <w:r w:rsidR="00A87C8E">
        <w:rPr>
          <w:rFonts w:asciiTheme="minorHAnsi" w:hAnsiTheme="minorHAnsi" w:cstheme="minorHAnsi"/>
        </w:rPr>
        <w:t>;</w:t>
      </w:r>
      <w:r w:rsidR="00D41DE3" w:rsidRPr="007F2E14">
        <w:rPr>
          <w:rFonts w:asciiTheme="minorHAnsi" w:hAnsiTheme="minorHAnsi" w:cstheme="minorHAnsi"/>
        </w:rPr>
        <w:t>Ciclano</w:t>
      </w:r>
      <w:r w:rsidR="00A87C8E">
        <w:rPr>
          <w:rFonts w:asciiTheme="minorHAnsi" w:hAnsiTheme="minorHAnsi" w:cstheme="minorHAnsi"/>
        </w:rPr>
        <w:t>;</w:t>
      </w:r>
      <w:r w:rsidR="00401E17" w:rsidRPr="007F2E14">
        <w:rPr>
          <w:rFonts w:asciiTheme="minorHAnsi" w:hAnsiTheme="minorHAnsi" w:cstheme="minorHAnsi"/>
        </w:rPr>
        <w:t>Reprovado</w:t>
      </w:r>
    </w:p>
    <w:p w14:paraId="2AE68AF8" w14:textId="45179279" w:rsidR="00A92218" w:rsidRPr="007F2E14" w:rsidRDefault="00A92218" w:rsidP="00D41DE3">
      <w:pPr>
        <w:jc w:val="both"/>
        <w:rPr>
          <w:rFonts w:asciiTheme="minorHAnsi" w:hAnsiTheme="minorHAnsi" w:cstheme="minorHAnsi"/>
        </w:rPr>
      </w:pPr>
    </w:p>
    <w:sectPr w:rsidR="00A92218" w:rsidRPr="007F2E14">
      <w:footerReference w:type="default" r:id="rId7"/>
      <w:pgSz w:w="11907" w:h="16840" w:code="9"/>
      <w:pgMar w:top="357" w:right="851" w:bottom="1418" w:left="1021" w:header="720" w:footer="7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C942" w14:textId="77777777" w:rsidR="009D7336" w:rsidRDefault="009D7336">
      <w:r>
        <w:separator/>
      </w:r>
    </w:p>
  </w:endnote>
  <w:endnote w:type="continuationSeparator" w:id="0">
    <w:p w14:paraId="04214993" w14:textId="77777777" w:rsidR="009D7336" w:rsidRDefault="009D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B965" w14:textId="77777777" w:rsidR="000E18D6" w:rsidRDefault="000E18D6" w:rsidP="000E18D6">
    <w:pPr>
      <w:pStyle w:val="Cabealho"/>
      <w:tabs>
        <w:tab w:val="clear" w:pos="4419"/>
        <w:tab w:val="clear" w:pos="8838"/>
      </w:tabs>
      <w:jc w:val="center"/>
    </w:pPr>
    <w:r>
      <w:t>==============================================</w:t>
    </w:r>
  </w:p>
  <w:p w14:paraId="7B7611E8" w14:textId="77777777" w:rsidR="000E18D6" w:rsidRPr="003F38B7" w:rsidRDefault="00C87995" w:rsidP="000E18D6">
    <w:pPr>
      <w:pStyle w:val="Cabealho"/>
      <w:tabs>
        <w:tab w:val="clear" w:pos="4419"/>
        <w:tab w:val="clear" w:pos="8838"/>
      </w:tabs>
      <w:jc w:val="center"/>
      <w:rPr>
        <w:sz w:val="20"/>
        <w:szCs w:val="20"/>
      </w:rPr>
    </w:pPr>
    <w:r>
      <w:rPr>
        <w:sz w:val="20"/>
        <w:szCs w:val="20"/>
      </w:rPr>
      <w:t>Missão: “</w:t>
    </w:r>
    <w:r w:rsidR="000E18D6" w:rsidRPr="003F38B7">
      <w:rPr>
        <w:sz w:val="20"/>
        <w:szCs w:val="20"/>
      </w:rPr>
      <w:t>Proporcionar crescimento pessoal e desenvolvimento profissional, conf</w:t>
    </w:r>
    <w:r>
      <w:rPr>
        <w:sz w:val="20"/>
        <w:szCs w:val="20"/>
      </w:rPr>
      <w:t>orme os princípios da fé cristã</w:t>
    </w:r>
    <w:r w:rsidR="000E18D6" w:rsidRPr="003F38B7">
      <w:rPr>
        <w:sz w:val="20"/>
        <w:szCs w:val="20"/>
      </w:rPr>
      <w:t>”.</w:t>
    </w:r>
  </w:p>
  <w:p w14:paraId="7B99F6A6" w14:textId="77777777" w:rsidR="001745B3" w:rsidRDefault="001745B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334B" w14:textId="77777777" w:rsidR="009D7336" w:rsidRDefault="009D7336">
      <w:r>
        <w:separator/>
      </w:r>
    </w:p>
  </w:footnote>
  <w:footnote w:type="continuationSeparator" w:id="0">
    <w:p w14:paraId="3898A7E0" w14:textId="77777777" w:rsidR="009D7336" w:rsidRDefault="009D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491"/>
    <w:multiLevelType w:val="hybridMultilevel"/>
    <w:tmpl w:val="B09AA834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05AA4"/>
    <w:multiLevelType w:val="hybridMultilevel"/>
    <w:tmpl w:val="2D9618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97A0C"/>
    <w:multiLevelType w:val="hybridMultilevel"/>
    <w:tmpl w:val="39003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55FE8"/>
    <w:multiLevelType w:val="hybridMultilevel"/>
    <w:tmpl w:val="3D76209A"/>
    <w:lvl w:ilvl="0" w:tplc="EE6AE6F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56221"/>
    <w:multiLevelType w:val="hybridMultilevel"/>
    <w:tmpl w:val="AC6E74CC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783259"/>
    <w:multiLevelType w:val="hybridMultilevel"/>
    <w:tmpl w:val="3BAED53A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C10C9"/>
    <w:multiLevelType w:val="hybridMultilevel"/>
    <w:tmpl w:val="D1FAE5AC"/>
    <w:lvl w:ilvl="0" w:tplc="730E3F58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F1560"/>
    <w:multiLevelType w:val="hybridMultilevel"/>
    <w:tmpl w:val="8C90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806EA"/>
    <w:multiLevelType w:val="hybridMultilevel"/>
    <w:tmpl w:val="E24E4784"/>
    <w:lvl w:ilvl="0" w:tplc="C4F23232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B3"/>
    <w:rsid w:val="00017221"/>
    <w:rsid w:val="00033824"/>
    <w:rsid w:val="00050088"/>
    <w:rsid w:val="00050C70"/>
    <w:rsid w:val="000C1172"/>
    <w:rsid w:val="000D1072"/>
    <w:rsid w:val="000E18D6"/>
    <w:rsid w:val="00111682"/>
    <w:rsid w:val="00140836"/>
    <w:rsid w:val="00154ED0"/>
    <w:rsid w:val="0015611F"/>
    <w:rsid w:val="00160BA9"/>
    <w:rsid w:val="001745B3"/>
    <w:rsid w:val="001A168B"/>
    <w:rsid w:val="001B7D9F"/>
    <w:rsid w:val="001C65B1"/>
    <w:rsid w:val="002349D3"/>
    <w:rsid w:val="00277FCD"/>
    <w:rsid w:val="002C540B"/>
    <w:rsid w:val="002E5B10"/>
    <w:rsid w:val="003053F0"/>
    <w:rsid w:val="0030578A"/>
    <w:rsid w:val="00306666"/>
    <w:rsid w:val="00362AA8"/>
    <w:rsid w:val="003749E5"/>
    <w:rsid w:val="00392193"/>
    <w:rsid w:val="003B290F"/>
    <w:rsid w:val="003D4160"/>
    <w:rsid w:val="003E18E5"/>
    <w:rsid w:val="003E7F5D"/>
    <w:rsid w:val="00401E17"/>
    <w:rsid w:val="00410F9F"/>
    <w:rsid w:val="00433E32"/>
    <w:rsid w:val="00434DEB"/>
    <w:rsid w:val="004414D9"/>
    <w:rsid w:val="00445E4B"/>
    <w:rsid w:val="004473E3"/>
    <w:rsid w:val="00456C0A"/>
    <w:rsid w:val="0046500C"/>
    <w:rsid w:val="004773D8"/>
    <w:rsid w:val="00485616"/>
    <w:rsid w:val="0049622C"/>
    <w:rsid w:val="004A3AC5"/>
    <w:rsid w:val="004C5B1D"/>
    <w:rsid w:val="004D2ED6"/>
    <w:rsid w:val="00501353"/>
    <w:rsid w:val="005449D0"/>
    <w:rsid w:val="00581B57"/>
    <w:rsid w:val="005B3909"/>
    <w:rsid w:val="005F6765"/>
    <w:rsid w:val="0060586A"/>
    <w:rsid w:val="0061615C"/>
    <w:rsid w:val="00616FB5"/>
    <w:rsid w:val="0063065B"/>
    <w:rsid w:val="00631207"/>
    <w:rsid w:val="006861DB"/>
    <w:rsid w:val="006959FE"/>
    <w:rsid w:val="006B292D"/>
    <w:rsid w:val="006C01E4"/>
    <w:rsid w:val="006D11D6"/>
    <w:rsid w:val="006D3972"/>
    <w:rsid w:val="006D6857"/>
    <w:rsid w:val="006E0237"/>
    <w:rsid w:val="00721DF3"/>
    <w:rsid w:val="00730D91"/>
    <w:rsid w:val="00734FB3"/>
    <w:rsid w:val="00756919"/>
    <w:rsid w:val="0078351E"/>
    <w:rsid w:val="007E6C52"/>
    <w:rsid w:val="007F2E14"/>
    <w:rsid w:val="007F4D86"/>
    <w:rsid w:val="008223A6"/>
    <w:rsid w:val="0082713C"/>
    <w:rsid w:val="00827450"/>
    <w:rsid w:val="0087498C"/>
    <w:rsid w:val="0087621C"/>
    <w:rsid w:val="00881F73"/>
    <w:rsid w:val="008A367C"/>
    <w:rsid w:val="008D6882"/>
    <w:rsid w:val="008E29A4"/>
    <w:rsid w:val="008F6898"/>
    <w:rsid w:val="00946EBF"/>
    <w:rsid w:val="009C06E4"/>
    <w:rsid w:val="009D7336"/>
    <w:rsid w:val="00A42706"/>
    <w:rsid w:val="00A61199"/>
    <w:rsid w:val="00A86AB7"/>
    <w:rsid w:val="00A87C8E"/>
    <w:rsid w:val="00A92218"/>
    <w:rsid w:val="00A930FE"/>
    <w:rsid w:val="00A93703"/>
    <w:rsid w:val="00AC2428"/>
    <w:rsid w:val="00B00997"/>
    <w:rsid w:val="00B01E22"/>
    <w:rsid w:val="00B116A8"/>
    <w:rsid w:val="00B42168"/>
    <w:rsid w:val="00B47DA1"/>
    <w:rsid w:val="00B73881"/>
    <w:rsid w:val="00B94DE8"/>
    <w:rsid w:val="00BA4131"/>
    <w:rsid w:val="00BA7D61"/>
    <w:rsid w:val="00BD2514"/>
    <w:rsid w:val="00BD482C"/>
    <w:rsid w:val="00BE4F8D"/>
    <w:rsid w:val="00C7133F"/>
    <w:rsid w:val="00C87995"/>
    <w:rsid w:val="00CF5A14"/>
    <w:rsid w:val="00D177D1"/>
    <w:rsid w:val="00D250FE"/>
    <w:rsid w:val="00D27EC1"/>
    <w:rsid w:val="00D41DE3"/>
    <w:rsid w:val="00D43961"/>
    <w:rsid w:val="00D45EF9"/>
    <w:rsid w:val="00D75F46"/>
    <w:rsid w:val="00D821C7"/>
    <w:rsid w:val="00D87771"/>
    <w:rsid w:val="00DA3B95"/>
    <w:rsid w:val="00E067BC"/>
    <w:rsid w:val="00E27BCF"/>
    <w:rsid w:val="00E3676B"/>
    <w:rsid w:val="00E716BD"/>
    <w:rsid w:val="00E8192D"/>
    <w:rsid w:val="00EA2408"/>
    <w:rsid w:val="00ED3EA3"/>
    <w:rsid w:val="00F1462A"/>
    <w:rsid w:val="00F237D7"/>
    <w:rsid w:val="00F447D4"/>
    <w:rsid w:val="00F47FF9"/>
    <w:rsid w:val="00F50284"/>
    <w:rsid w:val="00F62697"/>
    <w:rsid w:val="00FD2547"/>
    <w:rsid w:val="00FE379C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4BCF49"/>
  <w15:chartTrackingRefBased/>
  <w15:docId w15:val="{1AD3E952-6E59-41A8-8524-06F06A7F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F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033824"/>
    <w:pPr>
      <w:ind w:left="720"/>
      <w:contextualSpacing/>
    </w:pPr>
  </w:style>
  <w:style w:type="character" w:styleId="Hyperlink">
    <w:name w:val="Hyperlink"/>
    <w:uiPriority w:val="99"/>
    <w:unhideWhenUsed/>
    <w:rsid w:val="00A92218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16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168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E71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0244087199\Meus%20documentos\Modelos%20de%20Doc%202004\Cabe&#231;alho%20de%20prov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prova.dot</Template>
  <TotalTime>131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Ulbra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00244087199</dc:creator>
  <cp:keywords/>
  <cp:lastModifiedBy>Dev</cp:lastModifiedBy>
  <cp:revision>186</cp:revision>
  <cp:lastPrinted>2016-09-12T22:53:00Z</cp:lastPrinted>
  <dcterms:created xsi:type="dcterms:W3CDTF">2023-10-09T02:25:00Z</dcterms:created>
  <dcterms:modified xsi:type="dcterms:W3CDTF">2024-11-19T00:14:00Z</dcterms:modified>
</cp:coreProperties>
</file>